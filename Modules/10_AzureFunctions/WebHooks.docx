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229E6F30" w:rsidR="00EB1ADF" w:rsidRDefault="00F16506" w:rsidP="0048025F">
      <w:pPr>
        <w:pStyle w:val="Heading2"/>
      </w:pPr>
      <w:r>
        <w:t xml:space="preserve">Developing </w:t>
      </w:r>
      <w:r w:rsidR="00B46199">
        <w:t>with Webhooks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0E2C493D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436C30" w:rsidRPr="00436C30">
        <w:t>C:\Student\Modules\</w:t>
      </w:r>
      <w:r w:rsidR="00CA53A9">
        <w:t>10</w:t>
      </w:r>
      <w:r w:rsidR="00436C30" w:rsidRPr="00436C30">
        <w:t>_</w:t>
      </w:r>
      <w:r w:rsidR="00CA53A9">
        <w:t>AzureFunctions</w:t>
      </w:r>
      <w:r w:rsidR="00436C30" w:rsidRPr="00436C30">
        <w:t>\Lab</w:t>
      </w:r>
    </w:p>
    <w:p w14:paraId="7204DB4E" w14:textId="376A44EF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</w:t>
      </w:r>
      <w:r w:rsidR="005E2A34">
        <w:rPr>
          <w:rFonts w:cs="Arial"/>
          <w:lang w:val="en"/>
        </w:rPr>
        <w:t>In this module, you will work through lab exercises created by the Microsoft Teams product team</w:t>
      </w:r>
      <w:r w:rsidR="00F16506">
        <w:rPr>
          <w:rFonts w:cs="Arial"/>
          <w:lang w:val="en"/>
        </w:rPr>
        <w:t>.</w:t>
      </w:r>
    </w:p>
    <w:p w14:paraId="4848D627" w14:textId="54D58155" w:rsidR="005E2A34" w:rsidRDefault="005E2A34" w:rsidP="005E2A34">
      <w:pPr>
        <w:pStyle w:val="Heading3"/>
      </w:pPr>
      <w:r>
        <w:t>Exercise 1: Get Started with W</w:t>
      </w:r>
      <w:r w:rsidRPr="005E2A34">
        <w:t>ebhooks</w:t>
      </w:r>
    </w:p>
    <w:p w14:paraId="2D4C71E2" w14:textId="77777777" w:rsidR="005E2A34" w:rsidRDefault="005E2A34" w:rsidP="005E2A34">
      <w:pPr>
        <w:pStyle w:val="LabExerciseLeadIn"/>
      </w:pPr>
      <w:r>
        <w:t>This is a lab authored by the Microsoft product team.</w:t>
      </w:r>
    </w:p>
    <w:p w14:paraId="68B9AB2A" w14:textId="77777777" w:rsidR="005E2A34" w:rsidRDefault="005E2A34" w:rsidP="005E2A34">
      <w:pPr>
        <w:pStyle w:val="LabStepNumbered"/>
      </w:pPr>
      <w:r>
        <w:t>Following this URL for the lab instructions</w:t>
      </w:r>
    </w:p>
    <w:p w14:paraId="35E84FB6" w14:textId="1AE16B13" w:rsidR="005E2A34" w:rsidRDefault="00AA4EBD" w:rsidP="005E2A34">
      <w:pPr>
        <w:pStyle w:val="LabStepCodeBlock"/>
        <w:rPr>
          <w:rStyle w:val="Hyperlink"/>
          <w:sz w:val="13"/>
          <w:szCs w:val="13"/>
        </w:rPr>
      </w:pPr>
      <w:r w:rsidRPr="00AA4EBD">
        <w:rPr>
          <w:rStyle w:val="Hyperlink"/>
          <w:sz w:val="13"/>
          <w:szCs w:val="13"/>
        </w:rPr>
        <w:t>https://docs.microsoft.com/en-us/samples/micros</w:t>
      </w:r>
      <w:bookmarkStart w:id="0" w:name="_GoBack"/>
      <w:bookmarkEnd w:id="0"/>
      <w:r w:rsidRPr="00AA4EBD">
        <w:rPr>
          <w:rStyle w:val="Hyperlink"/>
          <w:sz w:val="13"/>
          <w:szCs w:val="13"/>
        </w:rPr>
        <w:t>oftgraph/aspnet-webhooks-rest-sample/microsoft-graph-aspnet-webhooks/</w:t>
      </w:r>
    </w:p>
    <w:p w14:paraId="1F38DD98" w14:textId="6399C185" w:rsidR="001956F0" w:rsidRDefault="001956F0">
      <w:pPr>
        <w:spacing w:before="0" w:after="200" w:line="276" w:lineRule="auto"/>
      </w:pPr>
      <w:r>
        <w:br w:type="page"/>
      </w:r>
    </w:p>
    <w:p w14:paraId="1CA1F917" w14:textId="77777777" w:rsidR="001956F0" w:rsidRPr="005E2A34" w:rsidRDefault="001956F0" w:rsidP="001956F0"/>
    <w:sectPr w:rsidR="001956F0" w:rsidRPr="005E2A34" w:rsidSect="00487314">
      <w:headerReference w:type="default" r:id="rId8"/>
      <w:footerReference w:type="default" r:id="rId9"/>
      <w:headerReference w:type="first" r:id="rId10"/>
      <w:footerReference w:type="first" r:id="rId11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C8B23" w14:textId="77777777" w:rsidR="00824A71" w:rsidRDefault="00824A71" w:rsidP="005F53BE">
      <w:pPr>
        <w:spacing w:before="0" w:after="0"/>
      </w:pPr>
      <w:r>
        <w:separator/>
      </w:r>
    </w:p>
  </w:endnote>
  <w:endnote w:type="continuationSeparator" w:id="0">
    <w:p w14:paraId="746F57BF" w14:textId="77777777" w:rsidR="00824A71" w:rsidRDefault="00824A71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40537EE1" w:rsidR="004E11A1" w:rsidRDefault="001956F0" w:rsidP="00487314">
    <w:pPr>
      <w:pStyle w:val="Footer"/>
      <w:pBdr>
        <w:top w:val="single" w:sz="4" w:space="0" w:color="auto"/>
      </w:pBdr>
    </w:pPr>
    <w:r>
      <w:t>© Critical Path Training. 2019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B46199">
      <w:rPr>
        <w:noProof/>
      </w:rPr>
      <w:t>10</w:t>
    </w:r>
    <w:r w:rsidR="004E11A1"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3D159E8F" w:rsidR="004E11A1" w:rsidRDefault="001956F0" w:rsidP="00487314">
    <w:pPr>
      <w:pStyle w:val="Footer"/>
      <w:pBdr>
        <w:top w:val="single" w:sz="4" w:space="0" w:color="auto"/>
      </w:pBdr>
    </w:pPr>
    <w:r>
      <w:t>© Critical Path Training. 2019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B46199">
      <w:rPr>
        <w:noProof/>
      </w:rPr>
      <w:t>1</w:t>
    </w:r>
    <w:r w:rsidR="004E11A1"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4E69C" w14:textId="77777777" w:rsidR="00824A71" w:rsidRDefault="00824A71" w:rsidP="005F53BE">
      <w:pPr>
        <w:spacing w:before="0" w:after="0"/>
      </w:pPr>
      <w:r>
        <w:separator/>
      </w:r>
    </w:p>
  </w:footnote>
  <w:footnote w:type="continuationSeparator" w:id="0">
    <w:p w14:paraId="6C47BBD9" w14:textId="77777777" w:rsidR="00824A71" w:rsidRDefault="00824A71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344BC8F4" w:rsidR="004E11A1" w:rsidRDefault="001956F0" w:rsidP="00E871B8">
    <w:pPr>
      <w:pStyle w:val="Header"/>
      <w:pBdr>
        <w:bottom w:val="single" w:sz="4" w:space="0" w:color="auto"/>
      </w:pBdr>
      <w:spacing w:before="240"/>
    </w:pPr>
    <w:r>
      <w:t>MSD365: Modern SharePoint and Office 365 Development</w:t>
    </w:r>
  </w:p>
  <w:p w14:paraId="52070944" w14:textId="22B97022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 xml:space="preserve">Module </w:t>
    </w:r>
    <w:r w:rsidR="001956F0">
      <w:t>12</w:t>
    </w:r>
    <w:r w:rsidR="004E11A1">
      <w:t xml:space="preserve"> Lab: Developing </w:t>
    </w:r>
    <w:r w:rsidR="001956F0">
      <w:t>with Webhooks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AA4EBD">
      <w:rPr>
        <w:rFonts w:cs="Arial"/>
        <w:noProof/>
      </w:rPr>
      <w:t>Apr 9, 2020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956F0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0004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861A8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3C48"/>
    <w:rsid w:val="003F79E3"/>
    <w:rsid w:val="0040036A"/>
    <w:rsid w:val="004058B3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2A34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254C"/>
    <w:rsid w:val="007F394C"/>
    <w:rsid w:val="007F5DB7"/>
    <w:rsid w:val="008018D6"/>
    <w:rsid w:val="008028B6"/>
    <w:rsid w:val="0080788B"/>
    <w:rsid w:val="00820E46"/>
    <w:rsid w:val="008211E3"/>
    <w:rsid w:val="00824A71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4EBD"/>
    <w:rsid w:val="00AA5D4C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61DA"/>
    <w:rsid w:val="00B37B5C"/>
    <w:rsid w:val="00B44BBC"/>
    <w:rsid w:val="00B46199"/>
    <w:rsid w:val="00B500BA"/>
    <w:rsid w:val="00B513EA"/>
    <w:rsid w:val="00B53AD1"/>
    <w:rsid w:val="00B54065"/>
    <w:rsid w:val="00B637C9"/>
    <w:rsid w:val="00B7272F"/>
    <w:rsid w:val="00B737E4"/>
    <w:rsid w:val="00B839F9"/>
    <w:rsid w:val="00B83FCF"/>
    <w:rsid w:val="00B87FA2"/>
    <w:rsid w:val="00B94D7E"/>
    <w:rsid w:val="00B963E6"/>
    <w:rsid w:val="00BB3622"/>
    <w:rsid w:val="00BB4431"/>
    <w:rsid w:val="00BB54D8"/>
    <w:rsid w:val="00BB719D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A53A9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1690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4290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E2A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EC2F7-404F-43F7-A852-1C1CF94C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1410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13</cp:revision>
  <cp:lastPrinted>2016-07-23T16:50:00Z</cp:lastPrinted>
  <dcterms:created xsi:type="dcterms:W3CDTF">2017-08-15T00:06:00Z</dcterms:created>
  <dcterms:modified xsi:type="dcterms:W3CDTF">2020-04-09T17:00:00Z</dcterms:modified>
</cp:coreProperties>
</file>